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67" w:rsidRDefault="00C153B6">
      <w:r>
        <w:rPr>
          <w:noProof/>
          <w:lang w:eastAsia="de-D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4229100</wp:posOffset>
            </wp:positionV>
            <wp:extent cx="4514850" cy="4276725"/>
            <wp:effectExtent l="0" t="0" r="0" b="0"/>
            <wp:wrapNone/>
            <wp:docPr id="18" name="Bild 18" descr="yg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ygg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-495300</wp:posOffset>
            </wp:positionV>
            <wp:extent cx="4505325" cy="4267200"/>
            <wp:effectExtent l="0" t="0" r="0" b="0"/>
            <wp:wrapNone/>
            <wp:docPr id="17" name="Bild 17" descr="yg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ygg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2167">
        <w:pict>
          <v:oval id="_x0000_s1061" style="position:absolute;margin-left:61.45pt;margin-top:-35.7pt;width:316.7pt;height:316.7pt;z-index:-251618304;mso-position-horizontal-relative:text;mso-position-vertical-relative:text" o:regroupid="7" filled="f" strokecolor="white [3212]" strokeweight="1.5pt"/>
        </w:pict>
      </w:r>
      <w:r w:rsidR="00522167">
        <w:pict>
          <v:oval id="_x0000_s1070" style="position:absolute;margin-left:73.45pt;margin-top:348.95pt;width:304.45pt;height:304.45pt;z-index:-251621376;mso-position-horizontal-relative:text;mso-position-vertical-relative:text" o:regroupid="6" filled="f" strokecolor="white [3212]"/>
        </w:pict>
      </w:r>
      <w:r w:rsidR="00522167">
        <w:pict>
          <v:oval id="_x0000_s1066" style="position:absolute;margin-left:61.45pt;margin-top:336.95pt;width:316.7pt;height:316.7pt;z-index:-251625472;mso-position-horizontal-relative:text;mso-position-vertical-relative:text" o:regroupid="6" filled="f" strokecolor="white [3212]" strokeweight="1.5pt"/>
        </w:pict>
      </w:r>
      <w:r w:rsidR="00522167">
        <w:pict>
          <v:oval id="_x0000_s1062" style="position:absolute;margin-left:73.45pt;margin-top:-23.7pt;width:304.45pt;height:304.45pt;z-index:-251614208;mso-position-horizontal-relative:text;mso-position-vertical-relative:text" o:regroupid="7" filled="f" strokecolor="white [3212]"/>
        </w:pict>
      </w:r>
      <w:r w:rsidR="0052216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pt;margin-top:18.95pt;width:202.5pt;height:53.25pt;z-index:251699200;mso-position-horizontal-relative:text;mso-position-vertical-relative:text" o:regroupid="7" filled="f" stroked="f">
            <v:textbox style="mso-next-textbox:#_x0000_s1028">
              <w:txbxContent>
                <w:sdt>
                  <w:sdtPr>
                    <w:alias w:val="Title"/>
                    <w:id w:val="187751641"/>
                    <w:placeholder>
                      <w:docPart w:val="6CF1D2426E5E41CD8DA5EDDDE1DF83AD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522167" w:rsidRDefault="00DB4C22">
                      <w:pPr>
                        <w:pStyle w:val="CDTitle"/>
                      </w:pPr>
                      <w:r>
                        <w:t>CD/DVD face labels</w:t>
                      </w:r>
                    </w:p>
                  </w:sdtContent>
                </w:sdt>
                <w:sdt>
                  <w:sdtPr>
                    <w:id w:val="2937510"/>
                    <w:placeholder>
                      <w:docPart w:val="09AD18F599D5441886337F6AF38B52E7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522167" w:rsidRDefault="00281FE9">
                      <w:pPr>
                        <w:pStyle w:val="CDDate"/>
                      </w:pPr>
                      <w:r>
                        <w:rPr>
                          <w:rFonts w:ascii="Tahoma" w:hAnsi="Tahoma" w:cs="Tahoma"/>
                          <w:b/>
                          <w:szCs w:val="20"/>
                        </w:rPr>
                        <w:t>[Datum auswählen]</w:t>
                      </w:r>
                    </w:p>
                  </w:sdtContent>
                </w:sdt>
              </w:txbxContent>
            </v:textbox>
          </v:shape>
        </w:pict>
      </w:r>
      <w:r w:rsidR="00522167">
        <w:pict>
          <v:shape id="_x0000_s1067" type="#_x0000_t202" style="position:absolute;margin-left:114pt;margin-top:391.6pt;width:202.5pt;height:53.25pt;z-index:251692032;mso-position-horizontal-relative:text;mso-position-vertical-relative:text" o:regroupid="6" filled="f" stroked="f">
            <v:textbox style="mso-next-textbox:#_x0000_s1067">
              <w:txbxContent>
                <w:sdt>
                  <w:sdtPr>
                    <w:alias w:val="Title"/>
                    <w:id w:val="187751644"/>
                    <w:placeholder>
                      <w:docPart w:val="E5AEDE4BB2CF4C69A5875AC6C390051F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522167" w:rsidRDefault="00DB4C22">
                      <w:pPr>
                        <w:pStyle w:val="CDTitle"/>
                      </w:pPr>
                      <w:r>
                        <w:t>CD/DVD face labels</w:t>
                      </w:r>
                    </w:p>
                  </w:sdtContent>
                </w:sdt>
                <w:sdt>
                  <w:sdtPr>
                    <w:rPr>
                      <w:rFonts w:ascii="Tahoma" w:hAnsi="Tahoma" w:cs="Tahoma"/>
                      <w:b/>
                      <w:color w:val="808080"/>
                      <w:szCs w:val="20"/>
                    </w:rPr>
                    <w:id w:val="2937520"/>
                    <w:placeholder>
                      <w:docPart w:val="DEC489E26845406E8DCC6BC3BDDCA4B8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522167" w:rsidRDefault="00281FE9">
                      <w:pPr>
                        <w:pStyle w:val="CDDate"/>
                        <w:rPr>
                          <w:rFonts w:ascii="Tahoma" w:hAnsi="Tahoma" w:cs="Tahoma"/>
                          <w:b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Cs w:val="20"/>
                        </w:rPr>
                        <w:t>[Datum auswählen]</w:t>
                      </w:r>
                    </w:p>
                  </w:sdtContent>
                </w:sdt>
              </w:txbxContent>
            </v:textbox>
          </v:shape>
        </w:pict>
      </w:r>
      <w:r w:rsidR="00522167">
        <w:pict>
          <v:oval id="_x0000_s1041" style="position:absolute;margin-left:53.05pt;margin-top:-35.15pt;width:324pt;height:324pt;z-index:-251613184;mso-position-horizontal-relative:text;mso-position-vertical-relative:text" o:regroupid="7" filled="f" fillcolor="none" strokecolor="#969696" strokeweight="2.25pt">
            <v:fill opacity=".5" color2="#4bacc6 [3208]" o:opacity2=".5" rotate="t" angle="-135" focus="50%" type="gradient"/>
          </v:oval>
        </w:pict>
      </w:r>
      <w:r w:rsidR="00522167">
        <w:pict>
          <v:oval id="_x0000_s1027" style="position:absolute;margin-left:156.55pt;margin-top:67.95pt;width:116.65pt;height:116.65pt;z-index:-251615232;mso-position-horizontal-relative:text;mso-position-vertical-relative:text" o:regroupid="7" fillcolor="white [3212]" strokecolor="#969696" strokeweight="2.25pt">
            <v:fill color2="#4bacc6 [3208]" o:opacity2=".5" rotate="t"/>
          </v:oval>
        </w:pict>
      </w:r>
      <w:r w:rsidR="00522167">
        <w:pict>
          <v:shape id="_x0000_s1029" type="#_x0000_t202" style="position:absolute;margin-left:114pt;margin-top:198.1pt;width:202.5pt;height:55.5pt;z-index:251700224;mso-position-horizontal-relative:text;mso-position-vertical-relative:text" o:regroupid="7" filled="f" stroked="f">
            <v:textbox style="mso-next-textbox:#_x0000_s1029">
              <w:txbxContent>
                <w:sdt>
                  <w:sdtPr>
                    <w:id w:val="2937526"/>
                    <w:placeholder>
                      <w:docPart w:val="DAEC6C89AB1C4D4299DBC6281AD7D322"/>
                    </w:placeholder>
                    <w:temporary/>
                    <w:showingPlcHdr/>
                  </w:sdtPr>
                  <w:sdtContent>
                    <w:p w:rsidR="00522167" w:rsidRDefault="00281FE9">
                      <w:pPr>
                        <w:pStyle w:val="Description"/>
                      </w:pPr>
                      <w:r>
                        <w:t>[Beschreibung des CD-Inhalts eingeben]</w:t>
                      </w:r>
                    </w:p>
                  </w:sdtContent>
                </w:sdt>
              </w:txbxContent>
            </v:textbox>
          </v:shape>
        </w:pict>
      </w:r>
      <w:r w:rsidR="00522167">
        <w:pict>
          <v:oval id="_x0000_s1026" style="position:absolute;margin-left:53.05pt;margin-top:-35.15pt;width:324pt;height:324pt;z-index:-251619328;mso-position-horizontal-relative:text;mso-position-vertical-relative:text" o:regroupid="7" fillcolor="#c4d6a0 [1942]" strokecolor="#969696" strokeweight="2.25pt">
            <v:fill color2="#93cddc" rotate="t" angle="-135" focus="50%" type="gradient"/>
          </v:oval>
        </w:pict>
      </w:r>
      <w:r w:rsidR="00522167">
        <w:pict>
          <v:oval id="_x0000_s1071" style="position:absolute;margin-left:53.05pt;margin-top:337.5pt;width:324pt;height:324pt;z-index:-251620352;mso-position-horizontal-relative:text;mso-position-vertical-relative:text" o:regroupid="6" filled="f" fillcolor="none" strokecolor="#969696" strokeweight="2.25pt">
            <v:fill opacity=".5" color2="#4bacc6 [3208]" o:opacity2=".5" rotate="t" angle="-135" focus="50%" type="gradient"/>
          </v:oval>
        </w:pict>
      </w:r>
      <w:r w:rsidR="00522167">
        <w:pict>
          <v:oval id="_x0000_s1069" style="position:absolute;margin-left:156.55pt;margin-top:440.6pt;width:116.65pt;height:116.65pt;z-index:-251622400;mso-position-horizontal-relative:text;mso-position-vertical-relative:text" o:regroupid="6" fillcolor="white [3212]" strokecolor="#969696" strokeweight="2.25pt">
            <v:fill color2="#4bacc6 [3208]" o:opacity2=".5" rotate="t"/>
          </v:oval>
        </w:pict>
      </w:r>
      <w:r w:rsidR="00522167">
        <w:pict>
          <v:shape id="_x0000_s1068" type="#_x0000_t202" style="position:absolute;margin-left:114pt;margin-top:570.75pt;width:202.5pt;height:55.5pt;z-index:251693056;mso-position-horizontal-relative:text;mso-position-vertical-relative:text" o:regroupid="6" filled="f" stroked="f">
            <v:textbox style="mso-next-textbox:#_x0000_s1068">
              <w:txbxContent>
                <w:p w:rsidR="00522167" w:rsidRDefault="00522167">
                  <w:pPr>
                    <w:pStyle w:val="Description"/>
                  </w:pPr>
                  <w:sdt>
                    <w:sdtPr>
                      <w:id w:val="2937535"/>
                      <w:placeholder>
                        <w:docPart w:val="8DAFC1C7240D40058B0265105EF8EC03"/>
                      </w:placeholder>
                      <w:temporary/>
                      <w:showingPlcHdr/>
                    </w:sdtPr>
                    <w:sdtContent>
                      <w:r w:rsidR="00281FE9">
                        <w:t>[Beschreibung des CD-Inhalts eingeben]</w:t>
                      </w:r>
                    </w:sdtContent>
                  </w:sdt>
                  <w:r w:rsidR="00281FE9">
                    <w:t xml:space="preserve"> </w:t>
                  </w:r>
                </w:p>
              </w:txbxContent>
            </v:textbox>
          </v:shape>
        </w:pict>
      </w:r>
      <w:r w:rsidR="00522167">
        <w:pict>
          <v:oval id="_x0000_s1065" style="position:absolute;margin-left:53.05pt;margin-top:337.5pt;width:324pt;height:324pt;z-index:-251626496;mso-position-horizontal-relative:text;mso-position-vertical-relative:text" o:regroupid="6" fillcolor="#f9c499" strokecolor="#969696" strokeweight="2.25pt">
            <v:fill color2="#b2a3c6 [1943]" rotate="t" angle="-135" focus="50%" type="gradient"/>
          </v:oval>
        </w:pict>
      </w:r>
      <w:r w:rsidR="00522167">
        <w:pict>
          <v:oval id="_x0000_s1059" style="position:absolute;margin-left:156.55pt;margin-top:440.6pt;width:116.65pt;height:116.65pt;z-index:-251638784;mso-position-horizontal-relative:text;mso-position-vertical-relative:text" o:regroupid="3" fillcolor="white [3212]" strokecolor="#969696" strokeweight="2.25pt">
            <v:fill color2="#4bacc6 [3208]" o:opacity2=".5" rotate="t"/>
          </v:oval>
        </w:pict>
      </w:r>
      <w:r w:rsidR="00522167">
        <w:pict>
          <v:oval id="_x0000_s1058" style="position:absolute;margin-left:53.05pt;margin-top:337.5pt;width:324pt;height:324pt;z-index:-251649025;mso-position-horizontal-relative:text;mso-position-vertical-relative:text" o:regroupid="3" filled="f" fillcolor="none" strokecolor="#969696" strokeweight="2.25pt">
            <v:fill opacity=".5" color2="#4bacc6 [3208]" o:opacity2=".5" rotate="t" angle="-135" focus="50%" type="gradient"/>
          </v:oval>
        </w:pict>
      </w:r>
      <w:r w:rsidR="00522167">
        <w:pict>
          <v:oval id="_x0000_s1033" style="position:absolute;margin-left:156.5pt;margin-top:440.55pt;width:116.65pt;height:116.65pt;z-index:251668480;mso-position-horizontal-relative:text;mso-position-vertical-relative:text" o:regroupid="2" fillcolor="white [3212]" strokecolor="#969696" strokeweight="2.25pt"/>
        </w:pict>
      </w:r>
    </w:p>
    <w:sectPr w:rsidR="00522167" w:rsidSect="00281FE9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DAEA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338E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8E02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6E7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1001"/>
  <w:defaultTabStop w:val="720"/>
  <w:hyphenationZone w:val="425"/>
  <w:drawingGridHorizontalSpacing w:val="90"/>
  <w:displayHorizontalDrawingGridEvery w:val="2"/>
  <w:characterSpacingControl w:val="doNotCompress"/>
  <w:compat>
    <w:doNotSnapToGridInCell/>
    <w:doNotWrapTextWithPunct/>
    <w:doNotUseEastAsianBreakRules/>
    <w:growAutofit/>
  </w:compat>
  <w:rsids>
    <w:rsidRoot w:val="00C153B6"/>
    <w:rsid w:val="00281FE9"/>
    <w:rsid w:val="00522167"/>
    <w:rsid w:val="00B475D1"/>
    <w:rsid w:val="00C153B6"/>
    <w:rsid w:val="00DB4C22"/>
    <w:rsid w:val="00DB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75D1"/>
    <w:pPr>
      <w:spacing w:after="0" w:line="240" w:lineRule="auto"/>
    </w:pPr>
    <w:rPr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unhideWhenUsed/>
    <w:qFormat/>
    <w:rsid w:val="00B475D1"/>
    <w:pPr>
      <w:outlineLvl w:val="0"/>
    </w:pPr>
    <w:rPr>
      <w:rFonts w:asciiTheme="majorHAnsi" w:hAnsiTheme="majorHAnsi"/>
      <w:caps/>
      <w:spacing w:val="20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475D1"/>
    <w:rPr>
      <w:rFonts w:asciiTheme="majorHAnsi" w:hAnsiTheme="majorHAnsi"/>
      <w:caps/>
      <w:spacing w:val="20"/>
      <w:sz w:val="36"/>
    </w:rPr>
  </w:style>
  <w:style w:type="paragraph" w:customStyle="1" w:styleId="CDDate">
    <w:name w:val="CD Date"/>
    <w:basedOn w:val="Standard"/>
    <w:qFormat/>
    <w:rsid w:val="00B475D1"/>
    <w:rPr>
      <w:i/>
      <w:sz w:val="20"/>
    </w:rPr>
  </w:style>
  <w:style w:type="paragraph" w:customStyle="1" w:styleId="Description">
    <w:name w:val="Description"/>
    <w:basedOn w:val="Standard"/>
    <w:qFormat/>
    <w:rsid w:val="00B475D1"/>
    <w:pPr>
      <w:spacing w:line="264" w:lineRule="auto"/>
    </w:pPr>
  </w:style>
  <w:style w:type="character" w:styleId="Platzhaltertext">
    <w:name w:val="Placeholder Text"/>
    <w:basedOn w:val="Absatz-Standardschriftart"/>
    <w:uiPriority w:val="99"/>
    <w:semiHidden/>
    <w:rsid w:val="00B475D1"/>
    <w:rPr>
      <w:color w:val="808080"/>
    </w:rPr>
  </w:style>
  <w:style w:type="paragraph" w:customStyle="1" w:styleId="CDTitle">
    <w:name w:val="CD Title"/>
    <w:basedOn w:val="Standard"/>
    <w:qFormat/>
    <w:rsid w:val="00B475D1"/>
    <w:pPr>
      <w:outlineLvl w:val="0"/>
    </w:pPr>
    <w:rPr>
      <w:rFonts w:asciiTheme="majorHAnsi" w:hAnsiTheme="majorHAnsi"/>
      <w:caps/>
      <w:spacing w:val="20"/>
      <w:sz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75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7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D_DVDFaceL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F1D2426E5E41CD8DA5EDDDE1DF83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6E5542-FB5D-45C4-894A-8E082A9B5E0F}"/>
      </w:docPartPr>
      <w:docPartBody>
        <w:p w:rsidR="00000000" w:rsidRDefault="00696714">
          <w:pPr>
            <w:pStyle w:val="6CF1D2426E5E41CD8DA5EDDDE1DF83AD"/>
          </w:pPr>
          <w:r>
            <w:rPr>
              <w:rStyle w:val="Platzhaltertext"/>
            </w:rPr>
            <w:t>[CD Title]</w:t>
          </w:r>
        </w:p>
      </w:docPartBody>
    </w:docPart>
    <w:docPart>
      <w:docPartPr>
        <w:name w:val="09AD18F599D5441886337F6AF38B52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613071-EE9E-44DE-8311-5592C7C8E016}"/>
      </w:docPartPr>
      <w:docPartBody>
        <w:p w:rsidR="00000000" w:rsidRDefault="00696714">
          <w:pPr>
            <w:pStyle w:val="09AD18F599D5441886337F6AF38B52E7"/>
          </w:pPr>
          <w:r>
            <w:rPr>
              <w:rFonts w:ascii="Tahoma" w:hAnsi="Tahoma" w:cs="Tahoma"/>
              <w:b/>
              <w:szCs w:val="20"/>
            </w:rPr>
            <w:t>[Pick the date]</w:t>
          </w:r>
        </w:p>
      </w:docPartBody>
    </w:docPart>
    <w:docPart>
      <w:docPartPr>
        <w:name w:val="E5AEDE4BB2CF4C69A5875AC6C3900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6ED93-DF37-4CCE-A805-C72913D20D5A}"/>
      </w:docPartPr>
      <w:docPartBody>
        <w:p w:rsidR="00000000" w:rsidRDefault="00696714">
          <w:pPr>
            <w:pStyle w:val="E5AEDE4BB2CF4C69A5875AC6C390051F"/>
          </w:pPr>
          <w:r>
            <w:rPr>
              <w:rStyle w:val="Platzhaltertext"/>
            </w:rPr>
            <w:t>[CD title]</w:t>
          </w:r>
        </w:p>
      </w:docPartBody>
    </w:docPart>
    <w:docPart>
      <w:docPartPr>
        <w:name w:val="DEC489E26845406E8DCC6BC3BDDCA4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842C87-890A-428A-8728-1AC8CD077D4D}"/>
      </w:docPartPr>
      <w:docPartBody>
        <w:p w:rsidR="00000000" w:rsidRDefault="00696714">
          <w:pPr>
            <w:pStyle w:val="DEC489E26845406E8DCC6BC3BDDCA4B8"/>
          </w:pPr>
          <w:r>
            <w:rPr>
              <w:rFonts w:ascii="Tahoma" w:hAnsi="Tahoma" w:cs="Tahoma"/>
              <w:b/>
              <w:szCs w:val="20"/>
            </w:rPr>
            <w:t>[Pick the date]</w:t>
          </w:r>
        </w:p>
      </w:docPartBody>
    </w:docPart>
    <w:docPart>
      <w:docPartPr>
        <w:name w:val="DAEC6C89AB1C4D4299DBC6281AD7D3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C842C8-3491-4781-B40D-36FB8F8BB7AB}"/>
      </w:docPartPr>
      <w:docPartBody>
        <w:p w:rsidR="00000000" w:rsidRDefault="00696714">
          <w:pPr>
            <w:pStyle w:val="DAEC6C89AB1C4D4299DBC6281AD7D322"/>
          </w:pPr>
          <w:r>
            <w:t>[Type description of CD contents]</w:t>
          </w:r>
        </w:p>
      </w:docPartBody>
    </w:docPart>
    <w:docPart>
      <w:docPartPr>
        <w:name w:val="8DAFC1C7240D40058B0265105EF8EC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A1E8B7-6D3E-470E-ABE2-32140E5AE4FC}"/>
      </w:docPartPr>
      <w:docPartBody>
        <w:p w:rsidR="00000000" w:rsidRDefault="00696714">
          <w:pPr>
            <w:pStyle w:val="8DAFC1C7240D40058B0265105EF8EC03"/>
          </w:pPr>
          <w:r>
            <w:t>[Type description of CD contents]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96714"/>
    <w:rsid w:val="00696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CF1D2426E5E41CD8DA5EDDDE1DF83AD">
    <w:name w:val="6CF1D2426E5E41CD8DA5EDDDE1DF83AD"/>
  </w:style>
  <w:style w:type="paragraph" w:customStyle="1" w:styleId="09AD18F599D5441886337F6AF38B52E7">
    <w:name w:val="09AD18F599D5441886337F6AF38B52E7"/>
  </w:style>
  <w:style w:type="paragraph" w:customStyle="1" w:styleId="E5AEDE4BB2CF4C69A5875AC6C390051F">
    <w:name w:val="E5AEDE4BB2CF4C69A5875AC6C390051F"/>
  </w:style>
  <w:style w:type="paragraph" w:customStyle="1" w:styleId="DEC489E26845406E8DCC6BC3BDDCA4B8">
    <w:name w:val="DEC489E26845406E8DCC6BC3BDDCA4B8"/>
  </w:style>
  <w:style w:type="paragraph" w:customStyle="1" w:styleId="DAEC6C89AB1C4D4299DBC6281AD7D322">
    <w:name w:val="DAEC6C89AB1C4D4299DBC6281AD7D322"/>
  </w:style>
  <w:style w:type="paragraph" w:customStyle="1" w:styleId="8DAFC1C7240D40058B0265105EF8EC03">
    <w:name w:val="8DAFC1C7240D40058B0265105EF8EC0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AB91781-7C40-4EC3-932A-62BD2E891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C6CA91-37F2-431E-9B99-D024ADBD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CD_DVDFaceLabel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CD/DVD face labels</dc:title>
  <dc:creator>Melli Gottschalk</dc:creator>
  <cp:lastModifiedBy>Melli Gottschalk</cp:lastModifiedBy>
  <cp:revision>1</cp:revision>
  <cp:lastPrinted>2006-08-01T17:47:00Z</cp:lastPrinted>
  <dcterms:created xsi:type="dcterms:W3CDTF">2014-08-01T00:26:00Z</dcterms:created>
  <dcterms:modified xsi:type="dcterms:W3CDTF">2014-08-01T00:28:00Z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TC101695589990</vt:lpwstr>
  </property>
</Properties>
</file>